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CO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7E5AC0" w:rsidRDefault="001D3A25" w:rsidP="009A1A4B">
          <w:pPr>
            <w:pStyle w:val="Puesto"/>
            <w:rPr>
              <w:lang w:val="es-ES"/>
            </w:rPr>
          </w:pPr>
          <w:r w:rsidRPr="001D3A25">
            <w:rPr>
              <w:lang w:val="es-CO"/>
            </w:rPr>
            <w:t xml:space="preserve">Nombre del Proyecto </w:t>
          </w:r>
        </w:p>
      </w:sdtContent>
    </w:sdt>
    <w:p w:rsidR="00DE664D" w:rsidRPr="00836786" w:rsidRDefault="00995796" w:rsidP="009A1A4B">
      <w:pPr>
        <w:pStyle w:val="Puest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69C2">
            <w:t>Documento de</w:t>
          </w:r>
          <w:r w:rsidR="00621307">
            <w:t>l Acta de Cierre del Proyecto</w:t>
          </w:r>
        </w:sdtContent>
      </w:sdt>
    </w:p>
    <w:p w:rsidR="00DE664D" w:rsidRPr="00836786" w:rsidRDefault="00995796" w:rsidP="009A1A4B">
      <w:pPr>
        <w:pStyle w:val="Puesto"/>
      </w:pPr>
      <w:r>
        <w:t xml:space="preserve">Versión </w:t>
      </w:r>
    </w:p>
    <w:p w:rsidR="006C396E" w:rsidRPr="006C396E" w:rsidRDefault="00995796" w:rsidP="006C396E">
      <w:pPr>
        <w:pStyle w:val="Puesto"/>
      </w:pPr>
      <w:r>
        <w:t>Fecha</w:t>
      </w:r>
    </w:p>
    <w:p w:rsidR="00DE664D" w:rsidRPr="008312CF" w:rsidRDefault="00DE664D">
      <w:pPr>
        <w:pStyle w:val="InfoBlue"/>
        <w:rPr>
          <w:rFonts w:ascii="Arial" w:hAnsi="Arial" w:cs="Arial"/>
        </w:rPr>
        <w:sectPr w:rsidR="00DE664D" w:rsidRPr="008312CF" w:rsidSect="00B014F2">
          <w:footerReference w:type="even" r:id="rId8"/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DE664D" w:rsidRPr="009A1A4B" w:rsidRDefault="009A6EC1" w:rsidP="009A1A4B">
      <w:pPr>
        <w:pStyle w:val="Subttulo"/>
        <w:spacing w:after="240"/>
        <w:jc w:val="center"/>
        <w:rPr>
          <w:szCs w:val="36"/>
        </w:rPr>
      </w:pPr>
      <w:r w:rsidRPr="009A1A4B">
        <w:rPr>
          <w:szCs w:val="36"/>
        </w:rPr>
        <w:lastRenderedPageBreak/>
        <w:t>Histórico de Versiones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6095"/>
        <w:gridCol w:w="3969"/>
      </w:tblGrid>
      <w:tr w:rsidR="00DB0CF4" w:rsidRPr="00DB0CF4" w:rsidTr="00DB0CF4">
        <w:trPr>
          <w:trHeight w:val="23"/>
          <w:tblHeader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A6EC1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Fecha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Versión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Descripción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Autor</w:t>
            </w:r>
          </w:p>
        </w:tc>
      </w:tr>
      <w:tr w:rsidR="00DE664D" w:rsidRPr="008312CF" w:rsidTr="006015DA">
        <w:trPr>
          <w:trHeight w:val="23"/>
        </w:trPr>
        <w:tc>
          <w:tcPr>
            <w:tcW w:w="1702" w:type="dxa"/>
            <w:vAlign w:val="center"/>
          </w:tcPr>
          <w:p w:rsidR="00DE664D" w:rsidRPr="008312CF" w:rsidRDefault="001409F5" w:rsidP="00995796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&lt;&gt;</w:t>
            </w:r>
          </w:p>
        </w:tc>
        <w:tc>
          <w:tcPr>
            <w:tcW w:w="1417" w:type="dxa"/>
            <w:vAlign w:val="center"/>
          </w:tcPr>
          <w:p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="001D3A25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1.0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6095" w:type="dxa"/>
            <w:vAlign w:val="center"/>
          </w:tcPr>
          <w:p w:rsidR="00DE664D" w:rsidRPr="008312CF" w:rsidRDefault="001D3A25" w:rsidP="006015DA">
            <w:pPr>
              <w:jc w:val="left"/>
            </w:pPr>
            <w:r>
              <w:t>Redacción del acta de cierre de proyecto</w:t>
            </w:r>
          </w:p>
        </w:tc>
        <w:tc>
          <w:tcPr>
            <w:tcW w:w="3969" w:type="dxa"/>
            <w:vAlign w:val="center"/>
          </w:tcPr>
          <w:p w:rsidR="00DE664D" w:rsidRPr="008312CF" w:rsidRDefault="00DE664D" w:rsidP="006015DA">
            <w:pPr>
              <w:jc w:val="left"/>
            </w:pPr>
          </w:p>
        </w:tc>
      </w:tr>
      <w:tr w:rsidR="006015DA" w:rsidRPr="008312CF" w:rsidTr="006015DA">
        <w:trPr>
          <w:trHeight w:val="23"/>
        </w:trPr>
        <w:tc>
          <w:tcPr>
            <w:tcW w:w="1702" w:type="dxa"/>
            <w:vAlign w:val="center"/>
          </w:tcPr>
          <w:p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1417" w:type="dxa"/>
            <w:vAlign w:val="center"/>
          </w:tcPr>
          <w:p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6095" w:type="dxa"/>
            <w:vAlign w:val="center"/>
          </w:tcPr>
          <w:p w:rsidR="006015DA" w:rsidRPr="008312CF" w:rsidRDefault="006015DA" w:rsidP="006015DA">
            <w:pPr>
              <w:jc w:val="left"/>
            </w:pPr>
          </w:p>
        </w:tc>
        <w:tc>
          <w:tcPr>
            <w:tcW w:w="3969" w:type="dxa"/>
            <w:vAlign w:val="center"/>
          </w:tcPr>
          <w:p w:rsidR="006015DA" w:rsidRPr="008312CF" w:rsidRDefault="006015DA" w:rsidP="006015DA">
            <w:pPr>
              <w:jc w:val="left"/>
            </w:pPr>
          </w:p>
        </w:tc>
      </w:tr>
    </w:tbl>
    <w:p w:rsidR="000310C1" w:rsidRPr="008312CF" w:rsidRDefault="000310C1">
      <w:pPr>
        <w:rPr>
          <w:rFonts w:cs="Arial"/>
          <w:b/>
          <w:sz w:val="16"/>
          <w:szCs w:val="16"/>
        </w:rPr>
      </w:pPr>
      <w:r w:rsidRPr="008312CF">
        <w:rPr>
          <w:rFonts w:cs="Arial"/>
        </w:rPr>
        <w:br w:type="page"/>
      </w:r>
    </w:p>
    <w:p w:rsidR="00DE664D" w:rsidRPr="008312CF" w:rsidRDefault="00DE664D" w:rsidP="001409F5">
      <w:pPr>
        <w:pStyle w:val="Subttulo"/>
        <w:spacing w:before="240"/>
        <w:jc w:val="center"/>
      </w:pPr>
      <w:r w:rsidRPr="008312CF">
        <w:lastRenderedPageBreak/>
        <w:t>Tabla de Contenido</w:t>
      </w:r>
    </w:p>
    <w:p w:rsidR="009D6C6D" w:rsidRDefault="001D1884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  <w:b/>
          <w:sz w:val="22"/>
        </w:rPr>
        <w:fldChar w:fldCharType="begin"/>
      </w:r>
      <w:r w:rsidR="00083D39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420865354" w:history="1">
        <w:r w:rsidR="009D6C6D" w:rsidRPr="00A21538">
          <w:rPr>
            <w:rStyle w:val="Hipervnculo"/>
            <w:noProof/>
          </w:rPr>
          <w:t>1.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Introducción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_Toc420865354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995796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5" w:history="1">
        <w:r w:rsidR="009D6C6D" w:rsidRPr="00A21538">
          <w:rPr>
            <w:rStyle w:val="Hipervnculo"/>
            <w:noProof/>
          </w:rPr>
          <w:t>2.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Información del proyecto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_Toc420865355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995796">
      <w:pPr>
        <w:pStyle w:val="TD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6" w:history="1">
        <w:r w:rsidR="009D6C6D" w:rsidRPr="00A21538">
          <w:rPr>
            <w:rStyle w:val="Hipervnculo"/>
            <w:bCs/>
            <w:noProof/>
          </w:rPr>
          <w:t>2.1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Datos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_Toc420865356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995796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7" w:history="1">
        <w:r w:rsidR="009D6C6D" w:rsidRPr="00A21538">
          <w:rPr>
            <w:rStyle w:val="Hipervnculo"/>
            <w:noProof/>
          </w:rPr>
          <w:t>3.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Razón de cierre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_Toc420865357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995796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8" w:history="1">
        <w:r w:rsidR="009D6C6D" w:rsidRPr="00A21538">
          <w:rPr>
            <w:rStyle w:val="Hipervnculo"/>
            <w:noProof/>
          </w:rPr>
          <w:t>4.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Aceptación de los productos o entregables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_Toc420865358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995796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9" w:history="1">
        <w:r w:rsidR="009D6C6D" w:rsidRPr="00A21538">
          <w:rPr>
            <w:rStyle w:val="Hipervnculo"/>
            <w:noProof/>
          </w:rPr>
          <w:t>5.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Firmas de elaboración, revisión y aprobación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_Toc420865359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5</w:t>
        </w:r>
        <w:r w:rsidR="009D6C6D">
          <w:rPr>
            <w:noProof/>
            <w:webHidden/>
          </w:rPr>
          <w:fldChar w:fldCharType="end"/>
        </w:r>
      </w:hyperlink>
    </w:p>
    <w:p w:rsidR="00DE664D" w:rsidRPr="005D15E5" w:rsidRDefault="001D1884" w:rsidP="009A1A4B">
      <w:pPr>
        <w:pStyle w:val="Subttul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  <w:r w:rsidR="00DE664D" w:rsidRPr="008312CF">
        <w:rPr>
          <w:sz w:val="22"/>
        </w:rPr>
        <w:br w:type="page"/>
      </w: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88F44EB7EF5946A993424420BF1A09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rPr>
              <w:rFonts w:ascii="Arial" w:hAnsi="Arial" w:cs="Arial"/>
              <w:lang w:val="es-CO"/>
            </w:rPr>
            <w:t>Documento del Acta de Cierre del Proyecto</w:t>
          </w:r>
        </w:sdtContent>
      </w:sdt>
    </w:p>
    <w:p w:rsidR="00135B5E" w:rsidRDefault="00135B5E" w:rsidP="00867642">
      <w:pPr>
        <w:pStyle w:val="Ttulo1"/>
      </w:pPr>
      <w:bookmarkStart w:id="0" w:name="_Toc420865354"/>
      <w:r>
        <w:t>Introducción</w:t>
      </w:r>
      <w:bookmarkEnd w:id="0"/>
    </w:p>
    <w:p w:rsidR="006015DA" w:rsidRPr="00D22830" w:rsidRDefault="001D3A25" w:rsidP="00D22830">
      <w:pPr>
        <w:pStyle w:val="infoblue0"/>
      </w:pPr>
      <w:r w:rsidRPr="00D22830">
        <w:t>En este documento se especifica el cierre de proyecto el día 2 de agosto de 2019, en este se especifica que se terminó el proyecto y se cumplió con los objetivos y metas establecidas en el acta de inicio de proyecto.</w:t>
      </w:r>
    </w:p>
    <w:p w:rsidR="005B72DC" w:rsidRDefault="00705FD3" w:rsidP="00867642">
      <w:pPr>
        <w:pStyle w:val="Ttulo1"/>
      </w:pPr>
      <w:bookmarkStart w:id="1" w:name="_Toc420865355"/>
      <w:r>
        <w:t>Información del proyecto</w:t>
      </w:r>
      <w:bookmarkEnd w:id="1"/>
    </w:p>
    <w:p w:rsidR="00867642" w:rsidRDefault="00867642" w:rsidP="00F348C3">
      <w:pPr>
        <w:pStyle w:val="Ttulo2"/>
      </w:pPr>
      <w:bookmarkStart w:id="2" w:name="_Toc420865356"/>
      <w:r>
        <w:t>Datos</w:t>
      </w:r>
      <w:bookmarkEnd w:id="2"/>
    </w:p>
    <w:p w:rsidR="00867642" w:rsidRPr="00867642" w:rsidRDefault="00867642" w:rsidP="00867642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3077"/>
        <w:gridCol w:w="9282"/>
      </w:tblGrid>
      <w:tr w:rsidR="00DB0CF4" w:rsidRPr="00DB0CF4" w:rsidTr="00786C32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B73CAB" w:rsidRPr="00DB0CF4" w:rsidRDefault="00ED73A6" w:rsidP="000B0928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DB0CF4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73CAB" w:rsidRPr="00DB0CF4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73CAB" w:rsidRPr="00DB0CF4" w:rsidRDefault="00B73CAB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</w:tbl>
    <w:p w:rsidR="00D63D54" w:rsidRDefault="00237A85" w:rsidP="00D63D54">
      <w:pPr>
        <w:pStyle w:val="Ttulo1"/>
      </w:pPr>
      <w:bookmarkStart w:id="3" w:name="_Toc420865357"/>
      <w:r>
        <w:t>Razón de cierre</w:t>
      </w:r>
      <w:bookmarkEnd w:id="3"/>
    </w:p>
    <w:p w:rsidR="005D3789" w:rsidRPr="00D63D54" w:rsidRDefault="00155375" w:rsidP="001E136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:rsidR="00E074B9" w:rsidRDefault="00E074B9" w:rsidP="00D22830">
      <w:pPr>
        <w:pStyle w:val="infoblue0"/>
      </w:pPr>
    </w:p>
    <w:tbl>
      <w:tblPr>
        <w:tblStyle w:val="Tablaconcuadrcula"/>
        <w:tblW w:w="2313" w:type="pct"/>
        <w:tblInd w:w="720" w:type="dxa"/>
        <w:tblLook w:val="04A0" w:firstRow="1" w:lastRow="0" w:firstColumn="1" w:lastColumn="0" w:noHBand="0" w:noVBand="1"/>
      </w:tblPr>
      <w:tblGrid>
        <w:gridCol w:w="5103"/>
        <w:gridCol w:w="992"/>
      </w:tblGrid>
      <w:tr w:rsidR="00DE468A" w:rsidRPr="00620078" w:rsidTr="00685EB5">
        <w:trPr>
          <w:trHeight w:val="714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DE468A" w:rsidRPr="00B975D4" w:rsidRDefault="00DE468A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DE468A" w:rsidRPr="00620078" w:rsidRDefault="00500B56" w:rsidP="00500B56">
            <w:pPr>
              <w:jc w:val="center"/>
              <w:rPr>
                <w:b/>
                <w:lang w:val="es-ES" w:eastAsia="es-ES"/>
              </w:rPr>
            </w:pPr>
            <w:r w:rsidRPr="00500B56">
              <w:rPr>
                <w:b/>
                <w:sz w:val="52"/>
                <w:lang w:val="es-ES" w:eastAsia="es-ES"/>
              </w:rPr>
              <w:t>x</w:t>
            </w:r>
          </w:p>
        </w:tc>
      </w:tr>
      <w:tr w:rsidR="00D206E1" w:rsidRPr="00620078" w:rsidTr="00685EB5">
        <w:trPr>
          <w:trHeight w:val="710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D206E1" w:rsidRPr="00B975D4" w:rsidRDefault="00D206E1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D206E1" w:rsidRPr="00620078" w:rsidRDefault="00D206E1" w:rsidP="00B975D4">
            <w:pPr>
              <w:rPr>
                <w:b/>
                <w:lang w:val="es-ES" w:eastAsia="es-ES"/>
              </w:rPr>
            </w:pPr>
          </w:p>
        </w:tc>
      </w:tr>
      <w:tr w:rsidR="00885A16" w:rsidRPr="00620078" w:rsidTr="00685EB5">
        <w:trPr>
          <w:trHeight w:val="692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885A16" w:rsidRPr="00B975D4" w:rsidRDefault="00885A16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885A16" w:rsidRPr="00620078" w:rsidRDefault="00885A16" w:rsidP="00B975D4">
            <w:pPr>
              <w:rPr>
                <w:b/>
                <w:lang w:val="es-ES" w:eastAsia="es-ES"/>
              </w:rPr>
            </w:pPr>
          </w:p>
        </w:tc>
      </w:tr>
    </w:tbl>
    <w:p w:rsidR="000F215A" w:rsidRDefault="000F215A" w:rsidP="000F215A">
      <w:pPr>
        <w:pStyle w:val="Ttulo1"/>
        <w:numPr>
          <w:ilvl w:val="0"/>
          <w:numId w:val="0"/>
        </w:numPr>
      </w:pPr>
    </w:p>
    <w:p w:rsidR="000F215A" w:rsidRDefault="00917291" w:rsidP="000F215A">
      <w:pPr>
        <w:pStyle w:val="Ttulo1"/>
      </w:pPr>
      <w:bookmarkStart w:id="4" w:name="_Toc420865358"/>
      <w:r>
        <w:t>Aceptación de los productos o entregables</w:t>
      </w:r>
      <w:bookmarkEnd w:id="4"/>
    </w:p>
    <w:p w:rsidR="002973B2" w:rsidRDefault="002973B2" w:rsidP="00E73BAA">
      <w:pPr>
        <w:ind w:firstLine="284"/>
      </w:pPr>
      <w:r>
        <w:t xml:space="preserve">A </w:t>
      </w:r>
      <w:r w:rsidR="00874CA1">
        <w:t>continuación,</w:t>
      </w:r>
      <w:r>
        <w:t xml:space="preserve"> se establece cuales entregables del proyecto han sido aceptados:</w:t>
      </w:r>
    </w:p>
    <w:p w:rsidR="00666167" w:rsidRDefault="00666167" w:rsidP="00E73BA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5125"/>
        <w:gridCol w:w="3796"/>
        <w:gridCol w:w="3863"/>
      </w:tblGrid>
      <w:tr w:rsidR="000A0142" w:rsidTr="00874CA1">
        <w:tc>
          <w:tcPr>
            <w:tcW w:w="5125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lastRenderedPageBreak/>
              <w:t>Entregable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3863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874CA1" w:rsidTr="00874CA1">
        <w:tc>
          <w:tcPr>
            <w:tcW w:w="5125" w:type="dxa"/>
          </w:tcPr>
          <w:p w:rsidR="00874CA1" w:rsidRDefault="00874CA1" w:rsidP="00995796">
            <w:pPr>
              <w:pStyle w:val="Ttulo4"/>
            </w:pPr>
          </w:p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>
            <w:pPr>
              <w:jc w:val="center"/>
            </w:pPr>
            <w:r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995796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995796"/>
        </w:tc>
      </w:tr>
      <w:tr w:rsidR="00874CA1" w:rsidTr="00995796">
        <w:trPr>
          <w:trHeight w:val="77"/>
        </w:trPr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  <w:tr w:rsidR="00874CA1" w:rsidTr="00874CA1">
        <w:tc>
          <w:tcPr>
            <w:tcW w:w="5125" w:type="dxa"/>
          </w:tcPr>
          <w:p w:rsidR="00874CA1" w:rsidRDefault="00874CA1" w:rsidP="00995796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</w:p>
        </w:tc>
        <w:tc>
          <w:tcPr>
            <w:tcW w:w="3863" w:type="dxa"/>
          </w:tcPr>
          <w:p w:rsidR="00874CA1" w:rsidRDefault="00874CA1" w:rsidP="00874CA1"/>
        </w:tc>
      </w:tr>
    </w:tbl>
    <w:p w:rsidR="00E73BAA" w:rsidRDefault="00E73BAA" w:rsidP="002973B2"/>
    <w:p w:rsidR="00212E23" w:rsidRDefault="00212E23" w:rsidP="00212E23">
      <w:r>
        <w:t>Para cada entregable aceptado, se da por entendido que: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7"/>
        </w:numPr>
      </w:pPr>
      <w:r>
        <w:t>El entregable ha cumplido los criterios de aceptación establecidos en la documentación de requerimientos y definición de alcance.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:rsidR="00212E23" w:rsidRDefault="00212E23" w:rsidP="00212E23"/>
    <w:p w:rsidR="00212E23" w:rsidRDefault="00212E23" w:rsidP="00212E23">
      <w:r>
        <w:t>Se autoriza al desarrollador encargado a continuar con el cierre formal del proyecto o fase, lo cual deberá incluir: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:rsidR="00212E23" w:rsidRPr="002973B2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:rsidR="00B51048" w:rsidRDefault="00F063B4" w:rsidP="000F215A">
      <w:pPr>
        <w:pStyle w:val="Ttulo1"/>
      </w:pPr>
      <w:bookmarkStart w:id="5" w:name="_Toc420865359"/>
      <w:r w:rsidRPr="00775099">
        <w:lastRenderedPageBreak/>
        <w:t>Firmas de elaboración, revisión y aprobación</w:t>
      </w:r>
      <w:bookmarkEnd w:id="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16"/>
        <w:gridCol w:w="4330"/>
        <w:gridCol w:w="4330"/>
      </w:tblGrid>
      <w:tr w:rsidR="00BD7598" w:rsidRPr="00775099" w:rsidTr="00BD7598">
        <w:trPr>
          <w:trHeight w:val="23"/>
          <w:tblHeader/>
        </w:trPr>
        <w:tc>
          <w:tcPr>
            <w:tcW w:w="1714" w:type="pct"/>
            <w:shd w:val="clear" w:color="auto" w:fill="D9D9D9" w:themeFill="background1" w:themeFillShade="D9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  <w:tc>
          <w:tcPr>
            <w:tcW w:w="1643" w:type="pct"/>
            <w:shd w:val="clear" w:color="auto" w:fill="D9D9D9" w:themeFill="background1" w:themeFillShade="D9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</w:p>
        </w:tc>
        <w:tc>
          <w:tcPr>
            <w:tcW w:w="1643" w:type="pct"/>
            <w:shd w:val="clear" w:color="auto" w:fill="D9D9D9" w:themeFill="background1" w:themeFillShade="D9"/>
          </w:tcPr>
          <w:p w:rsidR="00BD7598" w:rsidRPr="00775099" w:rsidRDefault="00BD7598" w:rsidP="00D22830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>
              <w:rPr>
                <w:rFonts w:cs="Arial"/>
                <w:b/>
                <w:szCs w:val="20"/>
                <w:lang w:val="es-ES" w:eastAsia="es-ES"/>
              </w:rPr>
              <w:t xml:space="preserve">Aprobación </w:t>
            </w:r>
          </w:p>
        </w:tc>
      </w:tr>
      <w:tr w:rsidR="00BD7598" w:rsidRPr="00775099" w:rsidTr="00BD7598">
        <w:trPr>
          <w:trHeight w:val="851"/>
        </w:trPr>
        <w:tc>
          <w:tcPr>
            <w:tcW w:w="1714" w:type="pct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1643" w:type="pct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1643" w:type="pct"/>
          </w:tcPr>
          <w:p w:rsidR="00BD7598" w:rsidRPr="00775099" w:rsidRDefault="00BD7598" w:rsidP="00D22830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BD7598" w:rsidRPr="00775099" w:rsidTr="00BD7598">
        <w:trPr>
          <w:trHeight w:val="23"/>
        </w:trPr>
        <w:tc>
          <w:tcPr>
            <w:tcW w:w="1714" w:type="pct"/>
            <w:vAlign w:val="center"/>
          </w:tcPr>
          <w:p w:rsidR="00BD7598" w:rsidRPr="00BD7598" w:rsidRDefault="00BD7598" w:rsidP="00995796">
            <w:pPr>
              <w:jc w:val="center"/>
              <w:rPr>
                <w:rFonts w:cs="Arial"/>
                <w:b/>
                <w:i/>
                <w:color w:val="0000FF"/>
                <w:szCs w:val="20"/>
                <w:lang w:val="es-ES" w:eastAsia="es-ES"/>
              </w:rPr>
            </w:pPr>
          </w:p>
        </w:tc>
        <w:tc>
          <w:tcPr>
            <w:tcW w:w="1643" w:type="pct"/>
            <w:vAlign w:val="center"/>
          </w:tcPr>
          <w:p w:rsidR="00BD7598" w:rsidRPr="00BD7598" w:rsidRDefault="00BD7598" w:rsidP="005E49FC">
            <w:pPr>
              <w:jc w:val="center"/>
              <w:rPr>
                <w:rFonts w:cs="Arial"/>
                <w:b/>
                <w:i/>
                <w:color w:val="0000FF"/>
                <w:szCs w:val="20"/>
                <w:lang w:val="es-ES" w:eastAsia="es-ES"/>
              </w:rPr>
            </w:pPr>
          </w:p>
        </w:tc>
        <w:tc>
          <w:tcPr>
            <w:tcW w:w="1643" w:type="pct"/>
          </w:tcPr>
          <w:p w:rsidR="00BD7598" w:rsidRDefault="00BD7598" w:rsidP="005E49FC">
            <w:pPr>
              <w:jc w:val="center"/>
              <w:rPr>
                <w:rFonts w:cs="Arial"/>
                <w:szCs w:val="20"/>
              </w:rPr>
            </w:pPr>
            <w:bookmarkStart w:id="6" w:name="_GoBack"/>
            <w:bookmarkEnd w:id="6"/>
          </w:p>
        </w:tc>
      </w:tr>
    </w:tbl>
    <w:p w:rsidR="00F063B4" w:rsidRDefault="00F063B4" w:rsidP="00F063B4"/>
    <w:sectPr w:rsidR="00F063B4" w:rsidSect="00701EDF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C3A" w:rsidRDefault="00294C3A">
      <w:r>
        <w:separator/>
      </w:r>
    </w:p>
  </w:endnote>
  <w:endnote w:type="continuationSeparator" w:id="0">
    <w:p w:rsidR="00294C3A" w:rsidRDefault="0029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0" w:rsidRDefault="00D228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2830" w:rsidRDefault="00D228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0" w:rsidRDefault="00D228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0" w:rsidRDefault="00D22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C3A" w:rsidRDefault="00294C3A">
      <w:r>
        <w:separator/>
      </w:r>
    </w:p>
  </w:footnote>
  <w:footnote w:type="continuationSeparator" w:id="0">
    <w:p w:rsidR="00294C3A" w:rsidRDefault="00294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2000"/>
      <w:gridCol w:w="7323"/>
      <w:gridCol w:w="2137"/>
      <w:gridCol w:w="1716"/>
    </w:tblGrid>
    <w:tr w:rsidR="00D22830" w:rsidRPr="00F70876" w:rsidTr="00DB0CF4">
      <w:trPr>
        <w:trHeight w:val="264"/>
      </w:trPr>
      <w:tc>
        <w:tcPr>
          <w:tcW w:w="759" w:type="pct"/>
          <w:vMerge w:val="restart"/>
          <w:vAlign w:val="center"/>
        </w:tcPr>
        <w:p w:rsidR="00D22830" w:rsidRPr="00F70876" w:rsidRDefault="00D22830" w:rsidP="004A6A80">
          <w:pPr>
            <w:jc w:val="center"/>
            <w:rPr>
              <w:rFonts w:cs="Arial"/>
              <w:noProof/>
              <w:sz w:val="18"/>
              <w:szCs w:val="18"/>
            </w:rPr>
          </w:pPr>
        </w:p>
      </w:tc>
      <w:tc>
        <w:tcPr>
          <w:tcW w:w="2779" w:type="pct"/>
          <w:vMerge w:val="restart"/>
          <w:vAlign w:val="center"/>
        </w:tcPr>
        <w:p w:rsidR="00D22830" w:rsidRPr="00B2121A" w:rsidRDefault="00D22830" w:rsidP="00BD7598">
          <w:pPr>
            <w:spacing w:after="240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 xml:space="preserve">UNIVERSIDAD </w:t>
          </w:r>
          <w:r w:rsidR="00BD7598">
            <w:rPr>
              <w:rFonts w:cs="Arial"/>
              <w:b/>
              <w:sz w:val="18"/>
              <w:szCs w:val="18"/>
            </w:rPr>
            <w:t>TECNOLOGICA DEL SURESTE DEL ESTADO</w:t>
          </w:r>
        </w:p>
      </w:tc>
      <w:tc>
        <w:tcPr>
          <w:tcW w:w="811" w:type="pct"/>
          <w:vAlign w:val="center"/>
        </w:tcPr>
        <w:p w:rsidR="00D22830" w:rsidRPr="00F70876" w:rsidRDefault="00D22830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:rsidR="00D22830" w:rsidRPr="005D683D" w:rsidRDefault="00D22830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95796" w:rsidRPr="00995796">
            <w:rPr>
              <w:rFonts w:cs="Arial"/>
              <w:noProof/>
              <w:snapToGrid w:val="0"/>
              <w:sz w:val="18"/>
              <w:szCs w:val="18"/>
              <w:lang w:val="es-ES"/>
            </w:rPr>
            <w:t>6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95796" w:rsidRPr="00995796">
            <w:rPr>
              <w:rFonts w:cs="Arial"/>
              <w:noProof/>
              <w:snapToGrid w:val="0"/>
              <w:sz w:val="18"/>
              <w:szCs w:val="18"/>
              <w:lang w:val="es-ES"/>
            </w:rPr>
            <w:t>6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:rsidR="00D22830" w:rsidRPr="00B2121A" w:rsidRDefault="00D22830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830" w:rsidRPr="00F70876" w:rsidRDefault="00D22830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:rsidR="00D22830" w:rsidRPr="00F70876" w:rsidRDefault="00D22830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:rsidR="00D22830" w:rsidRPr="00B2121A" w:rsidRDefault="00D22830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830" w:rsidRPr="00F70876" w:rsidRDefault="00D22830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:rsidR="00D22830" w:rsidRDefault="00D22830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 w:val="18"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D22830" w:rsidRPr="00B2121A" w:rsidRDefault="00995796" w:rsidP="004A6A80">
              <w:pPr>
                <w:rPr>
                  <w:rFonts w:cs="Arial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sz w:val="18"/>
                  <w:szCs w:val="18"/>
                </w:rPr>
                <w:t xml:space="preserve">Nombre del Proyecto 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:rsidR="00D22830" w:rsidRPr="00F70876" w:rsidRDefault="00D22830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:rsidR="00D22830" w:rsidRPr="00B2121A" w:rsidRDefault="00995796" w:rsidP="004A6A80">
          <w:pPr>
            <w:rPr>
              <w:rFonts w:cs="Arial"/>
              <w:sz w:val="18"/>
              <w:szCs w:val="18"/>
              <w:lang w:eastAsia="es-MX"/>
            </w:rPr>
          </w:pPr>
          <w:sdt>
            <w:sdtPr>
              <w:rPr>
                <w:rFonts w:cs="Arial"/>
                <w:b/>
                <w:sz w:val="18"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22830">
                <w:rPr>
                  <w:rFonts w:cs="Arial"/>
                  <w:b/>
                  <w:sz w:val="18"/>
                  <w:szCs w:val="18"/>
                  <w:lang w:val="es-CO"/>
                </w:rPr>
                <w:t>Documento del 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:rsidR="00D22830" w:rsidRPr="00F70876" w:rsidRDefault="00D22830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DACP</w:t>
          </w:r>
        </w:p>
      </w:tc>
    </w:tr>
  </w:tbl>
  <w:p w:rsidR="00D22830" w:rsidRDefault="00D228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0" w:rsidRDefault="00D228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clip_image001"/>
      </v:shape>
    </w:pict>
  </w:numPicBullet>
  <w:numPicBullet w:numPicBulletId="1">
    <w:pict>
      <v:shape id="_x0000_i1027" type="#_x0000_t75" style="width:9.2pt;height:9.2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3A25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355A7"/>
    <w:rsid w:val="00237A85"/>
    <w:rsid w:val="00242003"/>
    <w:rsid w:val="00242B29"/>
    <w:rsid w:val="00251CE1"/>
    <w:rsid w:val="00251E9B"/>
    <w:rsid w:val="0025279D"/>
    <w:rsid w:val="00261100"/>
    <w:rsid w:val="00267E23"/>
    <w:rsid w:val="00271A81"/>
    <w:rsid w:val="00272562"/>
    <w:rsid w:val="00272B19"/>
    <w:rsid w:val="00275198"/>
    <w:rsid w:val="00291AA6"/>
    <w:rsid w:val="00291AF0"/>
    <w:rsid w:val="00294C3A"/>
    <w:rsid w:val="002973B2"/>
    <w:rsid w:val="002977C5"/>
    <w:rsid w:val="002A2469"/>
    <w:rsid w:val="002B1F79"/>
    <w:rsid w:val="002C27A1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500B56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E49FC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2F05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6542"/>
    <w:rsid w:val="00770998"/>
    <w:rsid w:val="00772067"/>
    <w:rsid w:val="007764E1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BCE"/>
    <w:rsid w:val="00857DDB"/>
    <w:rsid w:val="008648F6"/>
    <w:rsid w:val="008660B1"/>
    <w:rsid w:val="00867642"/>
    <w:rsid w:val="00872156"/>
    <w:rsid w:val="00874C7D"/>
    <w:rsid w:val="00874CA1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551FC"/>
    <w:rsid w:val="00966813"/>
    <w:rsid w:val="00971133"/>
    <w:rsid w:val="00995796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36E57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75D4"/>
    <w:rsid w:val="00BA3B16"/>
    <w:rsid w:val="00BA5201"/>
    <w:rsid w:val="00BB13E0"/>
    <w:rsid w:val="00BB3514"/>
    <w:rsid w:val="00BB7DD6"/>
    <w:rsid w:val="00BC1662"/>
    <w:rsid w:val="00BC5A06"/>
    <w:rsid w:val="00BD2E2D"/>
    <w:rsid w:val="00BD7598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2830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3840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556B7"/>
    <w:rsid w:val="00E648AA"/>
    <w:rsid w:val="00E6706A"/>
    <w:rsid w:val="00E6748C"/>
    <w:rsid w:val="00E73BAA"/>
    <w:rsid w:val="00E90B13"/>
    <w:rsid w:val="00E93BC1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259B"/>
    <w:rsid w:val="00F963BB"/>
    <w:rsid w:val="00F97B3F"/>
    <w:rsid w:val="00FA3B31"/>
    <w:rsid w:val="00FA784E"/>
    <w:rsid w:val="00FB3F94"/>
    <w:rsid w:val="00FC1CEC"/>
    <w:rsid w:val="00FC2352"/>
    <w:rsid w:val="00FC550F"/>
    <w:rsid w:val="00FC734A"/>
    <w:rsid w:val="00FD6204"/>
    <w:rsid w:val="00FE14B7"/>
    <w:rsid w:val="00FE6561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A92242C2-BA0F-4391-86F2-9C19E291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874CA1"/>
    <w:pPr>
      <w:numPr>
        <w:numId w:val="0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Puest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D22830"/>
    <w:pPr>
      <w:spacing w:after="120" w:line="240" w:lineRule="atLeast"/>
    </w:pPr>
    <w:rPr>
      <w:rFonts w:eastAsia="Times New Roman"/>
      <w:i/>
      <w:iCs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88F44EB7EF5946A993424420BF1A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7D3F9-45F7-4802-AE45-2C4DFD43D2C2}"/>
      </w:docPartPr>
      <w:docPartBody>
        <w:p w:rsidR="007A7F68" w:rsidRDefault="000A0881">
          <w:pPr>
            <w:pStyle w:val="88F44EB7EF5946A993424420BF1A0904"/>
          </w:pPr>
          <w:r w:rsidRPr="0071420A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81"/>
    <w:rsid w:val="00057A4C"/>
    <w:rsid w:val="000A0881"/>
    <w:rsid w:val="001327C4"/>
    <w:rsid w:val="00547987"/>
    <w:rsid w:val="007A7F68"/>
    <w:rsid w:val="00B961A8"/>
    <w:rsid w:val="00B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1F587-F899-4B5D-8BEB-73DEA9A4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226</TotalTime>
  <Pages>6</Pages>
  <Words>399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2594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>UNIDAD DE TECNOLOGÍAS DE INFORMACIÓN Y COMUNICACIONES</dc:subject>
  <dc:creator>Luffi</dc:creator>
  <cp:keywords>Nombre del Proyecto </cp:keywords>
  <cp:lastModifiedBy>Usuario de Windows</cp:lastModifiedBy>
  <cp:revision>64</cp:revision>
  <cp:lastPrinted>2011-10-20T22:57:00Z</cp:lastPrinted>
  <dcterms:created xsi:type="dcterms:W3CDTF">2015-06-01T00:27:00Z</dcterms:created>
  <dcterms:modified xsi:type="dcterms:W3CDTF">2019-08-03T01:30:00Z</dcterms:modified>
</cp:coreProperties>
</file>